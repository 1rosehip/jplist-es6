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2DF2A" w14:textId="343157E8" w:rsidR="001F74BC" w:rsidRDefault="006D29B5" w:rsidP="006D29B5">
      <w:pPr>
        <w:pStyle w:val="Date"/>
      </w:pPr>
      <w:r>
        <w:t xml:space="preserve">17 </w:t>
      </w:r>
      <w:proofErr w:type="gramStart"/>
      <w:r>
        <w:t>Feb</w:t>
      </w:r>
      <w:r w:rsidR="00645C5A">
        <w:t>ruary</w:t>
      </w:r>
      <w:r>
        <w:t>,</w:t>
      </w:r>
      <w:proofErr w:type="gramEnd"/>
      <w:r>
        <w:t xml:space="preserve"> 2018</w:t>
      </w:r>
    </w:p>
    <w:p w14:paraId="77580BFF" w14:textId="09B52A48" w:rsidR="001F74BC" w:rsidRDefault="003357B4" w:rsidP="00202FE5">
      <w:pPr>
        <w:pStyle w:val="Title"/>
      </w:pPr>
      <w:r>
        <w:t>jPList 6</w:t>
      </w:r>
      <w:r w:rsidR="000C7A0F">
        <w:t xml:space="preserve"> library</w:t>
      </w:r>
    </w:p>
    <w:p w14:paraId="07D12941" w14:textId="770175BC" w:rsidR="001F74BC" w:rsidRPr="0071027D" w:rsidRDefault="00F87895" w:rsidP="00F8789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infrustructure</w:t>
      </w:r>
    </w:p>
    <w:p w14:paraId="26EF7E41" w14:textId="31FADB95" w:rsidR="001F74BC" w:rsidRPr="00F87895" w:rsidRDefault="00F87895" w:rsidP="00F87895">
      <w:pPr>
        <w:pStyle w:val="Heading2"/>
      </w:pPr>
      <w:r>
        <w:rPr>
          <w:sz w:val="32"/>
          <w:szCs w:val="32"/>
        </w:rPr>
        <w:t xml:space="preserve">Vanilla </w:t>
      </w:r>
      <w:proofErr w:type="spellStart"/>
      <w:r>
        <w:rPr>
          <w:sz w:val="32"/>
          <w:szCs w:val="32"/>
        </w:rPr>
        <w:t>Javascript</w:t>
      </w:r>
      <w:proofErr w:type="spellEnd"/>
    </w:p>
    <w:p w14:paraId="66D91B58" w14:textId="0377E85C" w:rsidR="00F87895" w:rsidRPr="00D32E45" w:rsidRDefault="00F87895" w:rsidP="00F87895">
      <w:pPr>
        <w:pStyle w:val="Heading2"/>
        <w:rPr>
          <w:color w:val="008B40"/>
        </w:rPr>
      </w:pPr>
      <w:r w:rsidRPr="00D32E45">
        <w:rPr>
          <w:color w:val="008B40"/>
          <w:sz w:val="32"/>
          <w:szCs w:val="32"/>
        </w:rPr>
        <w:t>ES6 + Babel</w:t>
      </w:r>
    </w:p>
    <w:p w14:paraId="7FC6AA15" w14:textId="39FF7917" w:rsidR="00F87895" w:rsidRPr="00F87895" w:rsidRDefault="00F87895" w:rsidP="00F87895">
      <w:pPr>
        <w:pStyle w:val="Heading2"/>
      </w:pPr>
      <w:r>
        <w:rPr>
          <w:sz w:val="32"/>
          <w:szCs w:val="32"/>
        </w:rPr>
        <w:t>Post CSS</w:t>
      </w:r>
    </w:p>
    <w:p w14:paraId="2A19C74C" w14:textId="18D52FF7" w:rsidR="00F87895" w:rsidRPr="002C2A63" w:rsidRDefault="00F87895" w:rsidP="00F87895">
      <w:pPr>
        <w:pStyle w:val="Heading2"/>
        <w:rPr>
          <w:color w:val="00B050"/>
        </w:rPr>
      </w:pPr>
      <w:r w:rsidRPr="002C2A63">
        <w:rPr>
          <w:color w:val="00B050"/>
          <w:sz w:val="32"/>
          <w:szCs w:val="32"/>
        </w:rPr>
        <w:t>Rollup</w:t>
      </w:r>
    </w:p>
    <w:p w14:paraId="17D68313" w14:textId="47DC2944" w:rsidR="0005282E" w:rsidRPr="005834BB" w:rsidRDefault="0005282E" w:rsidP="00A1276A">
      <w:pPr>
        <w:pStyle w:val="Heading2"/>
        <w:rPr>
          <w:color w:val="00B050"/>
        </w:rPr>
      </w:pPr>
      <w:r w:rsidRPr="005834BB">
        <w:rPr>
          <w:color w:val="00B050"/>
          <w:sz w:val="32"/>
          <w:szCs w:val="32"/>
        </w:rPr>
        <w:t xml:space="preserve">Unit Testing using </w:t>
      </w:r>
      <w:r w:rsidR="00A1276A">
        <w:rPr>
          <w:color w:val="00B050"/>
          <w:sz w:val="32"/>
          <w:szCs w:val="32"/>
        </w:rPr>
        <w:t>jest</w:t>
      </w:r>
      <w:r w:rsidR="00DD49FA">
        <w:rPr>
          <w:color w:val="00B050"/>
          <w:sz w:val="32"/>
          <w:szCs w:val="32"/>
        </w:rPr>
        <w:t xml:space="preserve"> </w:t>
      </w:r>
      <w:r w:rsidRPr="005834BB">
        <w:rPr>
          <w:color w:val="00B050"/>
          <w:sz w:val="32"/>
          <w:szCs w:val="32"/>
        </w:rPr>
        <w:t xml:space="preserve">+ </w:t>
      </w:r>
      <w:proofErr w:type="spellStart"/>
      <w:r w:rsidRPr="005834BB">
        <w:rPr>
          <w:color w:val="00B050"/>
          <w:sz w:val="32"/>
          <w:szCs w:val="32"/>
        </w:rPr>
        <w:t>sinon</w:t>
      </w:r>
      <w:proofErr w:type="spellEnd"/>
    </w:p>
    <w:p w14:paraId="4CD2E093" w14:textId="5E1C73DC" w:rsidR="00A261BE" w:rsidRPr="0071027D" w:rsidRDefault="00A261BE" w:rsidP="00A261B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Why?</w:t>
      </w:r>
    </w:p>
    <w:p w14:paraId="53527A3B" w14:textId="7E1D13F3" w:rsidR="00A261BE" w:rsidRPr="00A261BE" w:rsidRDefault="00A261BE" w:rsidP="00F87895">
      <w:pPr>
        <w:pStyle w:val="Heading2"/>
      </w:pPr>
      <w:r>
        <w:rPr>
          <w:sz w:val="32"/>
          <w:szCs w:val="32"/>
        </w:rPr>
        <w:t xml:space="preserve">Learn vanilla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better</w:t>
      </w:r>
    </w:p>
    <w:p w14:paraId="0495B3BD" w14:textId="22FE379C" w:rsidR="00A261BE" w:rsidRPr="002F189A" w:rsidRDefault="00A261BE" w:rsidP="00F87895">
      <w:pPr>
        <w:pStyle w:val="Heading2"/>
      </w:pPr>
      <w:r>
        <w:rPr>
          <w:sz w:val="32"/>
          <w:szCs w:val="32"/>
        </w:rPr>
        <w:t>To complete this project eventually…</w:t>
      </w:r>
    </w:p>
    <w:p w14:paraId="038C360E" w14:textId="3FD80E25" w:rsidR="002F189A" w:rsidRPr="0071027D" w:rsidRDefault="002F189A" w:rsidP="002F189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What?</w:t>
      </w:r>
    </w:p>
    <w:p w14:paraId="350276ED" w14:textId="40D449CB" w:rsidR="002F189A" w:rsidRPr="00F530CC" w:rsidRDefault="002F189A" w:rsidP="002F189A">
      <w:pPr>
        <w:pStyle w:val="Heading2"/>
      </w:pPr>
      <w:r>
        <w:rPr>
          <w:sz w:val="32"/>
          <w:szCs w:val="32"/>
        </w:rPr>
        <w:t>Speed</w:t>
      </w:r>
    </w:p>
    <w:p w14:paraId="3A9932A5" w14:textId="7E6965A0" w:rsidR="002F189A" w:rsidRPr="00F530CC" w:rsidRDefault="002F189A" w:rsidP="002F189A">
      <w:pPr>
        <w:pStyle w:val="Heading2"/>
      </w:pPr>
      <w:r>
        <w:rPr>
          <w:sz w:val="32"/>
          <w:szCs w:val="32"/>
        </w:rPr>
        <w:t>Performance</w:t>
      </w:r>
    </w:p>
    <w:p w14:paraId="2238C7E6" w14:textId="03057363" w:rsidR="002F189A" w:rsidRPr="00D93296" w:rsidRDefault="002F189A" w:rsidP="002F189A">
      <w:pPr>
        <w:pStyle w:val="Heading2"/>
      </w:pPr>
      <w:r>
        <w:rPr>
          <w:sz w:val="32"/>
          <w:szCs w:val="32"/>
        </w:rPr>
        <w:t>Good and simple API</w:t>
      </w:r>
    </w:p>
    <w:p w14:paraId="24D7BD77" w14:textId="03285397" w:rsidR="002F189A" w:rsidRPr="00AA20E5" w:rsidRDefault="002F189A" w:rsidP="00F87895">
      <w:pPr>
        <w:pStyle w:val="Heading2"/>
      </w:pPr>
      <w:r>
        <w:rPr>
          <w:sz w:val="32"/>
          <w:szCs w:val="32"/>
        </w:rPr>
        <w:t>Unit testing</w:t>
      </w:r>
    </w:p>
    <w:p w14:paraId="5C723874" w14:textId="4A4ECAD9" w:rsidR="00AA20E5" w:rsidRPr="00D960B0" w:rsidRDefault="00AA20E5" w:rsidP="00F87895">
      <w:pPr>
        <w:pStyle w:val="Heading2"/>
      </w:pPr>
      <w:r>
        <w:rPr>
          <w:sz w:val="32"/>
          <w:szCs w:val="32"/>
        </w:rPr>
        <w:t>Easy combination with other libs</w:t>
      </w:r>
    </w:p>
    <w:p w14:paraId="788E5B03" w14:textId="2CDF281A" w:rsidR="00D960B0" w:rsidRPr="00D13AEB" w:rsidRDefault="00D960B0" w:rsidP="0022653E">
      <w:pPr>
        <w:pStyle w:val="Heading2"/>
      </w:pPr>
      <w:r>
        <w:rPr>
          <w:sz w:val="32"/>
          <w:szCs w:val="32"/>
        </w:rPr>
        <w:t xml:space="preserve">Cross browser – </w:t>
      </w:r>
      <w:r w:rsidR="0022653E">
        <w:rPr>
          <w:color w:val="FF0000"/>
          <w:sz w:val="32"/>
          <w:szCs w:val="32"/>
        </w:rPr>
        <w:t xml:space="preserve">Latest chrome, </w:t>
      </w:r>
      <w:proofErr w:type="spellStart"/>
      <w:r w:rsidR="0022653E">
        <w:rPr>
          <w:color w:val="FF0000"/>
          <w:sz w:val="32"/>
          <w:szCs w:val="32"/>
        </w:rPr>
        <w:t>firefox</w:t>
      </w:r>
      <w:proofErr w:type="spellEnd"/>
      <w:r w:rsidR="0022653E">
        <w:rPr>
          <w:color w:val="FF0000"/>
          <w:sz w:val="32"/>
          <w:szCs w:val="32"/>
        </w:rPr>
        <w:t>,</w:t>
      </w:r>
      <w:r w:rsidR="00D55BA2">
        <w:rPr>
          <w:color w:val="FF0000"/>
          <w:sz w:val="32"/>
          <w:szCs w:val="32"/>
        </w:rPr>
        <w:t xml:space="preserve"> edge</w:t>
      </w:r>
    </w:p>
    <w:p w14:paraId="0C86EC25" w14:textId="2F1DF3F3" w:rsidR="00D13AEB" w:rsidRPr="009100BF" w:rsidRDefault="00D13AEB" w:rsidP="00F87895">
      <w:pPr>
        <w:pStyle w:val="Heading2"/>
        <w:rPr>
          <w:color w:val="00B050"/>
        </w:rPr>
      </w:pPr>
      <w:r w:rsidRPr="009100BF">
        <w:rPr>
          <w:color w:val="00B050"/>
          <w:sz w:val="32"/>
          <w:szCs w:val="32"/>
        </w:rPr>
        <w:t>MIT License</w:t>
      </w:r>
    </w:p>
    <w:p w14:paraId="35BF11D3" w14:textId="045193EB" w:rsidR="00EF75B5" w:rsidRPr="00EF75B5" w:rsidRDefault="00EF75B5" w:rsidP="005407A7">
      <w:pPr>
        <w:pStyle w:val="Heading2"/>
        <w:numPr>
          <w:ilvl w:val="0"/>
          <w:numId w:val="0"/>
        </w:numPr>
        <w:ind w:left="720" w:hanging="360"/>
      </w:pPr>
    </w:p>
    <w:p w14:paraId="4CDE3D80" w14:textId="5B93259D" w:rsidR="00EF75B5" w:rsidRPr="0071027D" w:rsidRDefault="00EF75B5" w:rsidP="00EF75B5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Points?</w:t>
      </w:r>
    </w:p>
    <w:p w14:paraId="04EA3949" w14:textId="04E3E46E" w:rsidR="00EF75B5" w:rsidRPr="00F530CC" w:rsidRDefault="00EF75B5" w:rsidP="00EF75B5">
      <w:pPr>
        <w:pStyle w:val="Heading2"/>
      </w:pPr>
      <w:r>
        <w:rPr>
          <w:sz w:val="32"/>
          <w:szCs w:val="32"/>
        </w:rPr>
        <w:t>One main object per page</w:t>
      </w:r>
    </w:p>
    <w:p w14:paraId="1A59C4D7" w14:textId="503764B7" w:rsidR="00EF75B5" w:rsidRPr="004B6714" w:rsidRDefault="005407A7" w:rsidP="005407A7">
      <w:pPr>
        <w:pStyle w:val="Heading2"/>
      </w:pPr>
      <w:r>
        <w:rPr>
          <w:sz w:val="32"/>
          <w:szCs w:val="32"/>
        </w:rPr>
        <w:t xml:space="preserve">Allows multiple </w:t>
      </w:r>
      <w:proofErr w:type="spellStart"/>
      <w:r>
        <w:rPr>
          <w:sz w:val="32"/>
          <w:szCs w:val="32"/>
        </w:rPr>
        <w:t>jplist</w:t>
      </w:r>
      <w:proofErr w:type="spellEnd"/>
      <w:r>
        <w:rPr>
          <w:sz w:val="32"/>
          <w:szCs w:val="32"/>
        </w:rPr>
        <w:t xml:space="preserve"> blocks on the same page </w:t>
      </w:r>
    </w:p>
    <w:p w14:paraId="334E82E3" w14:textId="6600166E" w:rsidR="004B6714" w:rsidRPr="00512B7A" w:rsidRDefault="004B6714" w:rsidP="005407A7">
      <w:pPr>
        <w:pStyle w:val="Heading2"/>
      </w:pPr>
      <w:r>
        <w:rPr>
          <w:sz w:val="32"/>
          <w:szCs w:val="32"/>
        </w:rPr>
        <w:t>We can use html templates from the latest specification</w:t>
      </w:r>
    </w:p>
    <w:p w14:paraId="5B2F9E71" w14:textId="0B2A172A" w:rsidR="00EF75B5" w:rsidRPr="009D266A" w:rsidRDefault="009D266A" w:rsidP="00F87895">
      <w:pPr>
        <w:pStyle w:val="Heading2"/>
        <w:rPr>
          <w:color w:val="FF0000"/>
        </w:rPr>
      </w:pPr>
      <w:r w:rsidRPr="009D266A">
        <w:rPr>
          <w:color w:val="FF0000"/>
          <w:sz w:val="32"/>
          <w:szCs w:val="32"/>
        </w:rPr>
        <w:t>What should be path in this case???</w:t>
      </w:r>
      <w:r w:rsidR="0096700E">
        <w:rPr>
          <w:color w:val="FF0000"/>
          <w:sz w:val="32"/>
          <w:szCs w:val="32"/>
        </w:rPr>
        <w:t xml:space="preserve"> Data attributes and</w:t>
      </w:r>
      <w:r w:rsidR="00A5619D">
        <w:rPr>
          <w:color w:val="FF0000"/>
          <w:sz w:val="32"/>
          <w:szCs w:val="32"/>
        </w:rPr>
        <w:t xml:space="preserve"> classes</w:t>
      </w:r>
    </w:p>
    <w:p w14:paraId="4B015CAA" w14:textId="6E39E7F7" w:rsidR="00512B7A" w:rsidRPr="0071027D" w:rsidRDefault="00512B7A" w:rsidP="0036607C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features</w:t>
      </w:r>
      <w:r w:rsidR="00D93296">
        <w:rPr>
          <w:sz w:val="36"/>
          <w:szCs w:val="36"/>
        </w:rPr>
        <w:t xml:space="preserve"> for </w:t>
      </w:r>
      <w:r w:rsidR="0036607C">
        <w:rPr>
          <w:sz w:val="36"/>
          <w:szCs w:val="36"/>
        </w:rPr>
        <w:t>sorting</w:t>
      </w:r>
    </w:p>
    <w:p w14:paraId="0E4CB0B1" w14:textId="06945349" w:rsidR="00512B7A" w:rsidRPr="00F530CC" w:rsidRDefault="00F530CC" w:rsidP="00512B7A">
      <w:pPr>
        <w:pStyle w:val="Heading2"/>
      </w:pPr>
      <w:r>
        <w:rPr>
          <w:sz w:val="32"/>
          <w:szCs w:val="32"/>
        </w:rPr>
        <w:t>Hidden s</w:t>
      </w:r>
      <w:r w:rsidR="00D93296">
        <w:rPr>
          <w:sz w:val="32"/>
          <w:szCs w:val="32"/>
        </w:rPr>
        <w:t>orting</w:t>
      </w:r>
    </w:p>
    <w:p w14:paraId="61DD6C65" w14:textId="2B36EEA1" w:rsidR="00F530CC" w:rsidRPr="00F530CC" w:rsidRDefault="00F530CC" w:rsidP="00512B7A">
      <w:pPr>
        <w:pStyle w:val="Heading2"/>
      </w:pPr>
      <w:r>
        <w:rPr>
          <w:sz w:val="32"/>
          <w:szCs w:val="32"/>
        </w:rPr>
        <w:t>Sort dropdown control using any cus</w:t>
      </w:r>
      <w:r w:rsidR="001F0F7F">
        <w:rPr>
          <w:sz w:val="32"/>
          <w:szCs w:val="32"/>
        </w:rPr>
        <w:t>t</w:t>
      </w:r>
      <w:r>
        <w:rPr>
          <w:sz w:val="32"/>
          <w:szCs w:val="32"/>
        </w:rPr>
        <w:t>om template</w:t>
      </w:r>
    </w:p>
    <w:p w14:paraId="034BBCEA" w14:textId="75619B74" w:rsidR="00F530CC" w:rsidRPr="00D93296" w:rsidRDefault="00F530CC" w:rsidP="00512B7A">
      <w:pPr>
        <w:pStyle w:val="Heading2"/>
      </w:pPr>
      <w:r>
        <w:rPr>
          <w:sz w:val="32"/>
          <w:szCs w:val="32"/>
        </w:rPr>
        <w:t>Sort dropdown control with select</w:t>
      </w:r>
    </w:p>
    <w:p w14:paraId="759DB5E2" w14:textId="517A2010" w:rsidR="00D93296" w:rsidRPr="00D93296" w:rsidRDefault="00F530CC" w:rsidP="00512B7A">
      <w:pPr>
        <w:pStyle w:val="Heading2"/>
      </w:pPr>
      <w:r>
        <w:rPr>
          <w:sz w:val="32"/>
          <w:szCs w:val="32"/>
        </w:rPr>
        <w:t>Sorting using radio buttons</w:t>
      </w:r>
    </w:p>
    <w:p w14:paraId="41C3CDE1" w14:textId="3727E8D9" w:rsidR="00D93296" w:rsidRPr="00F530CC" w:rsidRDefault="00F530CC" w:rsidP="00512B7A">
      <w:pPr>
        <w:pStyle w:val="Heading2"/>
      </w:pPr>
      <w:r>
        <w:rPr>
          <w:sz w:val="32"/>
          <w:szCs w:val="32"/>
        </w:rPr>
        <w:t>Sorting using buttons</w:t>
      </w:r>
    </w:p>
    <w:p w14:paraId="111C985D" w14:textId="24C6F1C0" w:rsidR="00F530CC" w:rsidRPr="0036607C" w:rsidRDefault="00F530CC" w:rsidP="00512B7A">
      <w:pPr>
        <w:pStyle w:val="Heading2"/>
      </w:pPr>
      <w:r>
        <w:rPr>
          <w:sz w:val="32"/>
          <w:szCs w:val="32"/>
        </w:rPr>
        <w:t>Sorting using bootstrap dropdown</w:t>
      </w:r>
      <w:r w:rsidR="0036607C">
        <w:rPr>
          <w:sz w:val="32"/>
          <w:szCs w:val="32"/>
        </w:rPr>
        <w:br/>
      </w:r>
    </w:p>
    <w:p w14:paraId="640B7EA3" w14:textId="4890ECA2" w:rsidR="0036607C" w:rsidRPr="0071027D" w:rsidRDefault="0036607C" w:rsidP="0036607C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features for pagination</w:t>
      </w:r>
    </w:p>
    <w:p w14:paraId="280615BF" w14:textId="20256524" w:rsidR="0036607C" w:rsidRPr="00F530CC" w:rsidRDefault="006A031A" w:rsidP="0036607C">
      <w:pPr>
        <w:pStyle w:val="Heading2"/>
      </w:pPr>
      <w:r>
        <w:rPr>
          <w:sz w:val="32"/>
          <w:szCs w:val="32"/>
        </w:rPr>
        <w:t>Combined items per page dropdown + pagination control</w:t>
      </w:r>
    </w:p>
    <w:p w14:paraId="0C7D14C2" w14:textId="569662B6" w:rsidR="0036607C" w:rsidRPr="00F530CC" w:rsidRDefault="006A031A" w:rsidP="0036607C">
      <w:pPr>
        <w:pStyle w:val="Heading2"/>
      </w:pPr>
      <w:r>
        <w:rPr>
          <w:sz w:val="32"/>
          <w:szCs w:val="32"/>
        </w:rPr>
        <w:t>Items per page could be using custom template or with select</w:t>
      </w:r>
    </w:p>
    <w:p w14:paraId="35921E2F" w14:textId="0E69D691" w:rsidR="0036607C" w:rsidRPr="00D93296" w:rsidRDefault="006A031A" w:rsidP="0036607C">
      <w:pPr>
        <w:pStyle w:val="Heading2"/>
      </w:pPr>
      <w:r>
        <w:rPr>
          <w:sz w:val="32"/>
          <w:szCs w:val="32"/>
        </w:rPr>
        <w:t>Bootstrap pagination and dropdown</w:t>
      </w:r>
    </w:p>
    <w:p w14:paraId="419CC465" w14:textId="02C768AE" w:rsidR="0036607C" w:rsidRPr="00D93296" w:rsidRDefault="006A031A" w:rsidP="0036607C">
      <w:pPr>
        <w:pStyle w:val="Heading2"/>
      </w:pPr>
      <w:r>
        <w:rPr>
          <w:sz w:val="32"/>
          <w:szCs w:val="32"/>
        </w:rPr>
        <w:t>Custom template for pagination</w:t>
      </w:r>
    </w:p>
    <w:p w14:paraId="6FF6A457" w14:textId="7405EDE3" w:rsidR="0036607C" w:rsidRPr="0000320E" w:rsidRDefault="00752646" w:rsidP="00512B7A">
      <w:pPr>
        <w:pStyle w:val="Heading2"/>
      </w:pPr>
      <w:r>
        <w:rPr>
          <w:sz w:val="32"/>
          <w:szCs w:val="32"/>
        </w:rPr>
        <w:t>Pagination info control</w:t>
      </w:r>
    </w:p>
    <w:p w14:paraId="0CC0254D" w14:textId="5241B8D6" w:rsidR="0000320E" w:rsidRPr="00AA20E5" w:rsidRDefault="0000320E" w:rsidP="00512B7A">
      <w:pPr>
        <w:pStyle w:val="Heading2"/>
      </w:pPr>
      <w:r>
        <w:rPr>
          <w:sz w:val="32"/>
          <w:szCs w:val="32"/>
        </w:rPr>
        <w:t>Different type of pagination – google and ‘regular’</w:t>
      </w:r>
    </w:p>
    <w:p w14:paraId="4BDD8767" w14:textId="410A298B" w:rsidR="00AA20E5" w:rsidRPr="0071027D" w:rsidRDefault="00AA20E5" w:rsidP="00B80EAB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features for </w:t>
      </w:r>
      <w:r w:rsidR="00B80EAB">
        <w:rPr>
          <w:sz w:val="36"/>
          <w:szCs w:val="36"/>
        </w:rPr>
        <w:t>filtering and searching</w:t>
      </w:r>
    </w:p>
    <w:p w14:paraId="0CA056F5" w14:textId="098AB150" w:rsidR="00AA20E5" w:rsidRPr="00005466" w:rsidRDefault="00005466" w:rsidP="00AA20E5">
      <w:pPr>
        <w:pStyle w:val="Heading2"/>
      </w:pPr>
      <w:r>
        <w:rPr>
          <w:sz w:val="32"/>
          <w:szCs w:val="32"/>
        </w:rPr>
        <w:t>Checkbox text and path filter</w:t>
      </w:r>
    </w:p>
    <w:p w14:paraId="41DE55B4" w14:textId="28C0F227" w:rsidR="00005466" w:rsidRPr="005805AC" w:rsidRDefault="00005466" w:rsidP="00AA20E5">
      <w:pPr>
        <w:pStyle w:val="Heading2"/>
      </w:pPr>
      <w:r>
        <w:rPr>
          <w:sz w:val="32"/>
          <w:szCs w:val="32"/>
        </w:rPr>
        <w:t>Radio buttons text and path filter</w:t>
      </w:r>
    </w:p>
    <w:p w14:paraId="3B1CCE6C" w14:textId="5B27E956" w:rsidR="005805AC" w:rsidRPr="007D47FB" w:rsidRDefault="005805AC" w:rsidP="00AA20E5">
      <w:pPr>
        <w:pStyle w:val="Heading2"/>
      </w:pPr>
      <w:r>
        <w:rPr>
          <w:sz w:val="32"/>
          <w:szCs w:val="32"/>
        </w:rPr>
        <w:t>Button path and text filter</w:t>
      </w:r>
    </w:p>
    <w:p w14:paraId="25BD37BD" w14:textId="6CA68645" w:rsidR="007D47FB" w:rsidRPr="007D47FB" w:rsidRDefault="007D47FB" w:rsidP="00AA20E5">
      <w:pPr>
        <w:pStyle w:val="Heading2"/>
      </w:pPr>
      <w:r>
        <w:rPr>
          <w:sz w:val="32"/>
          <w:szCs w:val="32"/>
        </w:rPr>
        <w:t>Range filter</w:t>
      </w:r>
    </w:p>
    <w:p w14:paraId="67100541" w14:textId="4B7A0857" w:rsidR="007D47FB" w:rsidRPr="007D47FB" w:rsidRDefault="007D47FB" w:rsidP="00AA20E5">
      <w:pPr>
        <w:pStyle w:val="Heading2"/>
      </w:pPr>
      <w:r>
        <w:rPr>
          <w:sz w:val="32"/>
          <w:szCs w:val="32"/>
        </w:rPr>
        <w:t>Checkbox dropdown</w:t>
      </w:r>
    </w:p>
    <w:p w14:paraId="239ED470" w14:textId="1F489692" w:rsidR="007D47FB" w:rsidRPr="003715FB" w:rsidRDefault="007D47FB" w:rsidP="00AA20E5">
      <w:pPr>
        <w:pStyle w:val="Heading2"/>
      </w:pPr>
      <w:r>
        <w:rPr>
          <w:sz w:val="32"/>
          <w:szCs w:val="32"/>
        </w:rPr>
        <w:t>Radio buttons dropdown</w:t>
      </w:r>
    </w:p>
    <w:p w14:paraId="7B59DC47" w14:textId="416482BC" w:rsidR="003715FB" w:rsidRPr="00CD42DD" w:rsidRDefault="003715FB" w:rsidP="00AA20E5">
      <w:pPr>
        <w:pStyle w:val="Heading2"/>
      </w:pPr>
      <w:r>
        <w:rPr>
          <w:sz w:val="32"/>
          <w:szCs w:val="32"/>
        </w:rPr>
        <w:t>Groups?</w:t>
      </w:r>
    </w:p>
    <w:p w14:paraId="09C085BE" w14:textId="33EFBB5F" w:rsidR="00CD42DD" w:rsidRPr="0071027D" w:rsidRDefault="00CD42DD" w:rsidP="00CD42DD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history</w:t>
      </w:r>
    </w:p>
    <w:p w14:paraId="39D786CA" w14:textId="41D1A720" w:rsidR="00CD42DD" w:rsidRPr="00F530CC" w:rsidRDefault="00CD42DD" w:rsidP="00CD42DD">
      <w:pPr>
        <w:pStyle w:val="Heading2"/>
      </w:pPr>
      <w:r>
        <w:rPr>
          <w:sz w:val="32"/>
          <w:szCs w:val="32"/>
        </w:rPr>
        <w:t>Back and forth buttons</w:t>
      </w:r>
    </w:p>
    <w:p w14:paraId="3EC51643" w14:textId="3E416909" w:rsidR="007D47FB" w:rsidRPr="00FE1862" w:rsidRDefault="00CD42DD" w:rsidP="00CD42DD">
      <w:pPr>
        <w:pStyle w:val="Heading2"/>
      </w:pPr>
      <w:r>
        <w:rPr>
          <w:sz w:val="32"/>
          <w:szCs w:val="32"/>
        </w:rPr>
        <w:t>Reset button</w:t>
      </w:r>
    </w:p>
    <w:p w14:paraId="4C43B7B7" w14:textId="0EFA44CB" w:rsidR="00FE1862" w:rsidRPr="0071027D" w:rsidRDefault="00FE1862" w:rsidP="00FE1862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other controls</w:t>
      </w:r>
    </w:p>
    <w:p w14:paraId="5CEBB93A" w14:textId="26C47893" w:rsidR="00FE1862" w:rsidRPr="00F530CC" w:rsidRDefault="00FE1862" w:rsidP="00FE1862">
      <w:pPr>
        <w:pStyle w:val="Heading2"/>
      </w:pPr>
      <w:r>
        <w:rPr>
          <w:sz w:val="32"/>
          <w:szCs w:val="32"/>
        </w:rPr>
        <w:t>Counter control</w:t>
      </w:r>
    </w:p>
    <w:p w14:paraId="5A2DC66D" w14:textId="25BD96D5" w:rsidR="00FE1862" w:rsidRPr="00F530CC" w:rsidRDefault="00FE1862" w:rsidP="00FE1862">
      <w:pPr>
        <w:pStyle w:val="Heading2"/>
      </w:pPr>
      <w:r>
        <w:rPr>
          <w:sz w:val="32"/>
          <w:szCs w:val="32"/>
        </w:rPr>
        <w:t>List / grid / view</w:t>
      </w:r>
    </w:p>
    <w:p w14:paraId="29223411" w14:textId="77777777" w:rsidR="00FE1862" w:rsidRDefault="00FE1862" w:rsidP="00FE1862"/>
    <w:p w14:paraId="20C7E82E" w14:textId="1A5E2D45" w:rsidR="000C36D5" w:rsidRPr="0071027D" w:rsidRDefault="000C36D5" w:rsidP="000C36D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deep lings</w:t>
      </w:r>
    </w:p>
    <w:p w14:paraId="470202F6" w14:textId="2D4BCFFA" w:rsidR="000C36D5" w:rsidRPr="000C36D5" w:rsidRDefault="000C36D5" w:rsidP="000C36D5">
      <w:pPr>
        <w:pStyle w:val="Heading2"/>
      </w:pPr>
      <w:r>
        <w:rPr>
          <w:sz w:val="32"/>
          <w:szCs w:val="32"/>
        </w:rPr>
        <w:t>?</w:t>
      </w:r>
    </w:p>
    <w:p w14:paraId="1940A0C1" w14:textId="16EE7D94" w:rsidR="000C36D5" w:rsidRPr="0071027D" w:rsidRDefault="000C36D5" w:rsidP="000C36D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storage</w:t>
      </w:r>
    </w:p>
    <w:p w14:paraId="5F63C0DC" w14:textId="065E56D9" w:rsidR="000C36D5" w:rsidRPr="000C36D5" w:rsidRDefault="000C36D5" w:rsidP="000C36D5">
      <w:pPr>
        <w:pStyle w:val="Heading2"/>
      </w:pPr>
      <w:r>
        <w:rPr>
          <w:sz w:val="32"/>
          <w:szCs w:val="32"/>
        </w:rPr>
        <w:t>Local storage</w:t>
      </w:r>
    </w:p>
    <w:p w14:paraId="6BCBD95B" w14:textId="4827A600" w:rsidR="000C36D5" w:rsidRPr="000C36D5" w:rsidRDefault="000C36D5" w:rsidP="000C36D5">
      <w:pPr>
        <w:pStyle w:val="Heading2"/>
      </w:pPr>
      <w:r>
        <w:rPr>
          <w:sz w:val="32"/>
          <w:szCs w:val="32"/>
        </w:rPr>
        <w:t>Session storage</w:t>
      </w:r>
    </w:p>
    <w:p w14:paraId="3ECC8C1A" w14:textId="34181EB3" w:rsidR="000C36D5" w:rsidRPr="00F530CC" w:rsidRDefault="000C36D5" w:rsidP="000C36D5">
      <w:pPr>
        <w:pStyle w:val="Heading2"/>
      </w:pPr>
      <w:r>
        <w:rPr>
          <w:sz w:val="32"/>
          <w:szCs w:val="32"/>
        </w:rPr>
        <w:lastRenderedPageBreak/>
        <w:t>cookies</w:t>
      </w:r>
    </w:p>
    <w:p w14:paraId="6E0898E4" w14:textId="6F40BD7E" w:rsidR="00C41C67" w:rsidRPr="0071027D" w:rsidRDefault="00C41C67" w:rsidP="00C41C6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server side</w:t>
      </w:r>
    </w:p>
    <w:p w14:paraId="5ADE61D5" w14:textId="64E08D00" w:rsidR="00C41C67" w:rsidRPr="00CF3CCA" w:rsidRDefault="00BB4099" w:rsidP="00C41C67">
      <w:pPr>
        <w:pStyle w:val="Heading2"/>
      </w:pPr>
      <w:r>
        <w:rPr>
          <w:sz w:val="32"/>
          <w:szCs w:val="32"/>
        </w:rPr>
        <w:t>No server side version</w:t>
      </w:r>
      <w:r w:rsidR="00B91F04">
        <w:rPr>
          <w:sz w:val="32"/>
          <w:szCs w:val="32"/>
        </w:rPr>
        <w:t xml:space="preserve"> – it’s better to use angular, </w:t>
      </w:r>
      <w:proofErr w:type="gramStart"/>
      <w:r w:rsidR="00B91F04">
        <w:rPr>
          <w:sz w:val="32"/>
          <w:szCs w:val="32"/>
        </w:rPr>
        <w:t>react ,</w:t>
      </w:r>
      <w:proofErr w:type="spellStart"/>
      <w:r w:rsidR="00B91F04">
        <w:rPr>
          <w:sz w:val="32"/>
          <w:szCs w:val="32"/>
        </w:rPr>
        <w:t>vue</w:t>
      </w:r>
      <w:proofErr w:type="spellEnd"/>
      <w:proofErr w:type="gramEnd"/>
      <w:r w:rsidR="00B91F04">
        <w:rPr>
          <w:sz w:val="32"/>
          <w:szCs w:val="32"/>
        </w:rPr>
        <w:t xml:space="preserve"> etc.</w:t>
      </w:r>
    </w:p>
    <w:p w14:paraId="45D95E79" w14:textId="77777777" w:rsidR="00CF3CCA" w:rsidRDefault="00CF3CCA" w:rsidP="00CF3CCA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360" w:hanging="360"/>
      </w:pPr>
    </w:p>
    <w:p w14:paraId="7F7B6B52" w14:textId="4A1037DC" w:rsidR="00C84220" w:rsidRDefault="003357B4" w:rsidP="00C84220">
      <w:pPr>
        <w:pStyle w:val="Title"/>
      </w:pPr>
      <w:r>
        <w:t>jPList 6</w:t>
      </w:r>
      <w:r w:rsidR="00C84220">
        <w:t xml:space="preserve"> website</w:t>
      </w:r>
    </w:p>
    <w:p w14:paraId="3CD130B6" w14:textId="77777777" w:rsidR="00C84220" w:rsidRDefault="00C84220" w:rsidP="00C84220">
      <w:pPr>
        <w:pStyle w:val="Heading1"/>
        <w:numPr>
          <w:ilvl w:val="0"/>
          <w:numId w:val="2"/>
        </w:numPr>
        <w:ind w:left="360"/>
        <w:rPr>
          <w:sz w:val="36"/>
          <w:szCs w:val="36"/>
        </w:rPr>
      </w:pPr>
      <w:r>
        <w:rPr>
          <w:sz w:val="36"/>
          <w:szCs w:val="36"/>
        </w:rPr>
        <w:t>home page</w:t>
      </w:r>
    </w:p>
    <w:p w14:paraId="40467CC6" w14:textId="584AD10D" w:rsidR="00C84220" w:rsidRPr="00170911" w:rsidRDefault="00E51305" w:rsidP="00C84220">
      <w:pPr>
        <w:pStyle w:val="Heading5"/>
        <w:numPr>
          <w:ilvl w:val="4"/>
          <w:numId w:val="2"/>
        </w:numPr>
        <w:ind w:left="720"/>
        <w:rPr>
          <w:sz w:val="32"/>
          <w:szCs w:val="32"/>
        </w:rPr>
      </w:pPr>
      <w:r>
        <w:rPr>
          <w:i w:val="0"/>
          <w:iCs/>
          <w:sz w:val="32"/>
          <w:szCs w:val="32"/>
        </w:rPr>
        <w:t>MIT License</w:t>
      </w:r>
    </w:p>
    <w:p w14:paraId="6B2D9CC8" w14:textId="77777777" w:rsidR="00C84220" w:rsidRDefault="00C84220" w:rsidP="00C84220">
      <w:pPr>
        <w:pStyle w:val="Heading1"/>
        <w:numPr>
          <w:ilvl w:val="0"/>
          <w:numId w:val="2"/>
        </w:numPr>
        <w:ind w:left="360"/>
        <w:rPr>
          <w:sz w:val="36"/>
          <w:szCs w:val="36"/>
        </w:rPr>
      </w:pPr>
      <w:r>
        <w:rPr>
          <w:sz w:val="36"/>
          <w:szCs w:val="36"/>
        </w:rPr>
        <w:t>controls</w:t>
      </w:r>
    </w:p>
    <w:p w14:paraId="4FE4913A" w14:textId="77777777" w:rsidR="00C84220" w:rsidRPr="00CA2F0E" w:rsidRDefault="00C84220" w:rsidP="00C84220">
      <w:pPr>
        <w:pStyle w:val="Heading5"/>
        <w:numPr>
          <w:ilvl w:val="4"/>
          <w:numId w:val="2"/>
        </w:numPr>
        <w:ind w:left="720"/>
        <w:rPr>
          <w:sz w:val="32"/>
          <w:szCs w:val="32"/>
        </w:rPr>
      </w:pPr>
      <w:proofErr w:type="spellStart"/>
      <w:r w:rsidRPr="00CA2F0E">
        <w:rPr>
          <w:i w:val="0"/>
          <w:iCs/>
          <w:sz w:val="32"/>
          <w:szCs w:val="32"/>
        </w:rPr>
        <w:t>qqq</w:t>
      </w:r>
      <w:proofErr w:type="spellEnd"/>
    </w:p>
    <w:p w14:paraId="0EA43F8E" w14:textId="77777777" w:rsidR="00C84220" w:rsidRDefault="00C84220" w:rsidP="00C84220">
      <w:pPr>
        <w:pStyle w:val="Heading1"/>
        <w:numPr>
          <w:ilvl w:val="0"/>
          <w:numId w:val="2"/>
        </w:numPr>
        <w:ind w:left="360"/>
        <w:rPr>
          <w:sz w:val="36"/>
          <w:szCs w:val="36"/>
        </w:rPr>
      </w:pPr>
      <w:r>
        <w:rPr>
          <w:sz w:val="36"/>
          <w:szCs w:val="36"/>
        </w:rPr>
        <w:t>bundles</w:t>
      </w:r>
    </w:p>
    <w:p w14:paraId="4E26EA20" w14:textId="77777777" w:rsidR="00C84220" w:rsidRPr="00CA2F0E" w:rsidRDefault="00C84220" w:rsidP="00C84220">
      <w:pPr>
        <w:pStyle w:val="Heading5"/>
        <w:numPr>
          <w:ilvl w:val="4"/>
          <w:numId w:val="2"/>
        </w:numPr>
        <w:ind w:left="720"/>
        <w:rPr>
          <w:sz w:val="32"/>
          <w:szCs w:val="32"/>
        </w:rPr>
      </w:pPr>
      <w:proofErr w:type="spellStart"/>
      <w:r w:rsidRPr="00CA2F0E">
        <w:rPr>
          <w:i w:val="0"/>
          <w:iCs/>
          <w:sz w:val="32"/>
          <w:szCs w:val="32"/>
        </w:rPr>
        <w:t>qqq</w:t>
      </w:r>
      <w:proofErr w:type="spellEnd"/>
    </w:p>
    <w:p w14:paraId="45F0A8AA" w14:textId="77777777" w:rsidR="00C84220" w:rsidRDefault="00C84220" w:rsidP="00C84220">
      <w:pPr>
        <w:pStyle w:val="Heading1"/>
        <w:numPr>
          <w:ilvl w:val="0"/>
          <w:numId w:val="2"/>
        </w:numPr>
        <w:ind w:left="360"/>
        <w:rPr>
          <w:sz w:val="36"/>
          <w:szCs w:val="36"/>
        </w:rPr>
      </w:pPr>
      <w:r>
        <w:rPr>
          <w:sz w:val="36"/>
          <w:szCs w:val="36"/>
        </w:rPr>
        <w:t>data sources</w:t>
      </w:r>
    </w:p>
    <w:p w14:paraId="3C834FD5" w14:textId="77777777" w:rsidR="00C84220" w:rsidRPr="00CA2F0E" w:rsidRDefault="00C84220" w:rsidP="00C84220">
      <w:pPr>
        <w:pStyle w:val="Heading5"/>
        <w:numPr>
          <w:ilvl w:val="4"/>
          <w:numId w:val="2"/>
        </w:numPr>
        <w:ind w:left="720"/>
        <w:rPr>
          <w:sz w:val="32"/>
          <w:szCs w:val="32"/>
        </w:rPr>
      </w:pPr>
      <w:proofErr w:type="spellStart"/>
      <w:r w:rsidRPr="00CA2F0E">
        <w:rPr>
          <w:i w:val="0"/>
          <w:iCs/>
          <w:sz w:val="32"/>
          <w:szCs w:val="32"/>
        </w:rPr>
        <w:t>qqq</w:t>
      </w:r>
      <w:proofErr w:type="spellEnd"/>
    </w:p>
    <w:p w14:paraId="149A8290" w14:textId="77777777" w:rsidR="00C84220" w:rsidRDefault="00C84220" w:rsidP="00C84220">
      <w:pPr>
        <w:pStyle w:val="Heading1"/>
        <w:numPr>
          <w:ilvl w:val="0"/>
          <w:numId w:val="2"/>
        </w:numPr>
        <w:ind w:left="360"/>
        <w:rPr>
          <w:sz w:val="36"/>
          <w:szCs w:val="36"/>
        </w:rPr>
      </w:pPr>
      <w:r>
        <w:rPr>
          <w:sz w:val="36"/>
          <w:szCs w:val="36"/>
        </w:rPr>
        <w:t>examples</w:t>
      </w:r>
    </w:p>
    <w:p w14:paraId="068F7C2C" w14:textId="77777777" w:rsidR="00C84220" w:rsidRPr="00860E1C" w:rsidRDefault="00C84220" w:rsidP="00C84220">
      <w:pPr>
        <w:pStyle w:val="Heading5"/>
        <w:numPr>
          <w:ilvl w:val="4"/>
          <w:numId w:val="2"/>
        </w:numPr>
        <w:ind w:left="720"/>
        <w:rPr>
          <w:sz w:val="32"/>
          <w:szCs w:val="32"/>
        </w:rPr>
      </w:pPr>
      <w:proofErr w:type="spellStart"/>
      <w:r w:rsidRPr="00860E1C">
        <w:rPr>
          <w:i w:val="0"/>
          <w:iCs/>
          <w:sz w:val="32"/>
          <w:szCs w:val="32"/>
        </w:rPr>
        <w:t>qqq</w:t>
      </w:r>
      <w:proofErr w:type="spellEnd"/>
    </w:p>
    <w:p w14:paraId="499B5DC1" w14:textId="77777777" w:rsidR="00C84220" w:rsidRDefault="00C84220" w:rsidP="00C84220">
      <w:pPr>
        <w:pStyle w:val="Heading1"/>
        <w:numPr>
          <w:ilvl w:val="0"/>
          <w:numId w:val="2"/>
        </w:num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documentation</w:t>
      </w:r>
    </w:p>
    <w:p w14:paraId="686890AC" w14:textId="1BEFB285" w:rsidR="00C84220" w:rsidRDefault="00B4545D" w:rsidP="00C84220">
      <w:pPr>
        <w:pStyle w:val="Heading5"/>
        <w:numPr>
          <w:ilvl w:val="4"/>
          <w:numId w:val="2"/>
        </w:numPr>
        <w:ind w:left="720"/>
        <w:rPr>
          <w:sz w:val="32"/>
          <w:szCs w:val="32"/>
        </w:rPr>
      </w:pPr>
      <w:r>
        <w:rPr>
          <w:i w:val="0"/>
          <w:iCs/>
          <w:sz w:val="32"/>
          <w:szCs w:val="32"/>
        </w:rPr>
        <w:t xml:space="preserve">How to compile the sources? </w:t>
      </w:r>
      <w:r>
        <w:rPr>
          <w:i w:val="0"/>
          <w:iCs/>
          <w:sz w:val="32"/>
          <w:szCs w:val="32"/>
        </w:rPr>
        <w:br/>
      </w:r>
      <w:r w:rsidR="008D08A3">
        <w:rPr>
          <w:i w:val="0"/>
          <w:iCs/>
          <w:sz w:val="32"/>
          <w:szCs w:val="32"/>
        </w:rPr>
        <w:t>We use</w:t>
      </w:r>
      <w:r>
        <w:rPr>
          <w:i w:val="0"/>
          <w:iCs/>
          <w:sz w:val="32"/>
          <w:szCs w:val="32"/>
        </w:rPr>
        <w:t xml:space="preserve"> </w:t>
      </w:r>
      <w:r w:rsidRPr="00B4545D">
        <w:rPr>
          <w:i w:val="0"/>
          <w:iCs/>
          <w:sz w:val="32"/>
          <w:szCs w:val="32"/>
        </w:rPr>
        <w:t>https://rollupjs.org/</w:t>
      </w:r>
      <w:r>
        <w:rPr>
          <w:i w:val="0"/>
          <w:iCs/>
          <w:sz w:val="32"/>
          <w:szCs w:val="32"/>
        </w:rPr>
        <w:br/>
      </w:r>
      <w:proofErr w:type="spellStart"/>
      <w:r w:rsidR="008D08A3" w:rsidRPr="008D08A3">
        <w:rPr>
          <w:sz w:val="32"/>
          <w:szCs w:val="32"/>
        </w:rPr>
        <w:t>npm</w:t>
      </w:r>
      <w:proofErr w:type="spellEnd"/>
      <w:r w:rsidR="008D08A3" w:rsidRPr="008D08A3">
        <w:rPr>
          <w:sz w:val="32"/>
          <w:szCs w:val="32"/>
        </w:rPr>
        <w:t xml:space="preserve"> install --global rollup</w:t>
      </w:r>
      <w:r w:rsidR="00E4173A">
        <w:rPr>
          <w:sz w:val="32"/>
          <w:szCs w:val="32"/>
        </w:rPr>
        <w:br/>
      </w:r>
      <w:proofErr w:type="spellStart"/>
      <w:r w:rsidR="00E4173A">
        <w:rPr>
          <w:sz w:val="32"/>
          <w:szCs w:val="32"/>
        </w:rPr>
        <w:t>npm</w:t>
      </w:r>
      <w:proofErr w:type="spellEnd"/>
      <w:r w:rsidR="00E4173A">
        <w:rPr>
          <w:sz w:val="32"/>
          <w:szCs w:val="32"/>
        </w:rPr>
        <w:t xml:space="preserve"> run build</w:t>
      </w:r>
    </w:p>
    <w:p w14:paraId="041DCA9C" w14:textId="22A52DE2" w:rsidR="002E149A" w:rsidRDefault="002E149A" w:rsidP="00C84220">
      <w:pPr>
        <w:pStyle w:val="Heading5"/>
        <w:numPr>
          <w:ilvl w:val="4"/>
          <w:numId w:val="2"/>
        </w:numPr>
        <w:ind w:left="720"/>
        <w:rPr>
          <w:sz w:val="32"/>
          <w:szCs w:val="32"/>
        </w:rPr>
      </w:pPr>
      <w:r>
        <w:rPr>
          <w:sz w:val="32"/>
          <w:szCs w:val="32"/>
        </w:rPr>
        <w:t>Uses ES6 + babel + rollup</w:t>
      </w:r>
    </w:p>
    <w:p w14:paraId="6401584B" w14:textId="3B491042" w:rsidR="002E149A" w:rsidRDefault="00A1276A" w:rsidP="00C84220">
      <w:pPr>
        <w:pStyle w:val="Heading5"/>
        <w:numPr>
          <w:ilvl w:val="4"/>
          <w:numId w:val="2"/>
        </w:num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Jest + </w:t>
      </w:r>
      <w:proofErr w:type="spellStart"/>
      <w:r>
        <w:rPr>
          <w:sz w:val="32"/>
          <w:szCs w:val="32"/>
        </w:rPr>
        <w:t>sinon</w:t>
      </w:r>
      <w:proofErr w:type="spellEnd"/>
    </w:p>
    <w:p w14:paraId="77BC7AC1" w14:textId="77777777" w:rsidR="00507063" w:rsidRDefault="00DE48DA" w:rsidP="00C84220">
      <w:pPr>
        <w:pStyle w:val="Heading5"/>
        <w:numPr>
          <w:ilvl w:val="4"/>
          <w:numId w:val="2"/>
        </w:numPr>
        <w:ind w:left="720"/>
        <w:rPr>
          <w:sz w:val="32"/>
          <w:szCs w:val="32"/>
        </w:rPr>
      </w:pPr>
      <w:r>
        <w:rPr>
          <w:sz w:val="32"/>
          <w:szCs w:val="32"/>
        </w:rPr>
        <w:t>Deep links now defined by data-link attribute of control</w:t>
      </w:r>
    </w:p>
    <w:p w14:paraId="0844DBFA" w14:textId="410D0551" w:rsidR="00DE48DA" w:rsidRPr="00860E1C" w:rsidRDefault="00507063" w:rsidP="00C84220">
      <w:pPr>
        <w:pStyle w:val="Heading5"/>
        <w:numPr>
          <w:ilvl w:val="4"/>
          <w:numId w:val="2"/>
        </w:num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Storages: </w:t>
      </w:r>
      <w:r w:rsidRPr="00507063">
        <w:rPr>
          <w:sz w:val="32"/>
          <w:szCs w:val="32"/>
        </w:rPr>
        <w:t>'', '</w:t>
      </w:r>
      <w:proofErr w:type="spellStart"/>
      <w:r w:rsidRPr="00507063">
        <w:rPr>
          <w:sz w:val="32"/>
          <w:szCs w:val="32"/>
        </w:rPr>
        <w:t>localStorage</w:t>
      </w:r>
      <w:proofErr w:type="spellEnd"/>
      <w:r w:rsidRPr="00507063">
        <w:rPr>
          <w:sz w:val="32"/>
          <w:szCs w:val="32"/>
        </w:rPr>
        <w:t>', '</w:t>
      </w:r>
      <w:proofErr w:type="spellStart"/>
      <w:r w:rsidRPr="00507063">
        <w:rPr>
          <w:sz w:val="32"/>
          <w:szCs w:val="32"/>
        </w:rPr>
        <w:t>sessionStorage</w:t>
      </w:r>
      <w:proofErr w:type="spellEnd"/>
      <w:r w:rsidRPr="00507063">
        <w:rPr>
          <w:sz w:val="32"/>
          <w:szCs w:val="32"/>
        </w:rPr>
        <w:t>', 'cookies'</w:t>
      </w:r>
      <w:bookmarkStart w:id="0" w:name="_GoBack"/>
      <w:bookmarkEnd w:id="0"/>
      <w:r>
        <w:rPr>
          <w:sz w:val="32"/>
          <w:szCs w:val="32"/>
        </w:rPr>
        <w:br/>
      </w:r>
    </w:p>
    <w:p w14:paraId="0E831557" w14:textId="77777777" w:rsidR="00C84220" w:rsidRDefault="00C84220" w:rsidP="00C84220">
      <w:pPr>
        <w:pStyle w:val="Heading1"/>
        <w:numPr>
          <w:ilvl w:val="0"/>
          <w:numId w:val="2"/>
        </w:numPr>
        <w:ind w:left="360"/>
        <w:rPr>
          <w:sz w:val="36"/>
          <w:szCs w:val="36"/>
        </w:rPr>
      </w:pPr>
      <w:r>
        <w:rPr>
          <w:sz w:val="36"/>
          <w:szCs w:val="36"/>
        </w:rPr>
        <w:t>download</w:t>
      </w:r>
    </w:p>
    <w:p w14:paraId="55D671F0" w14:textId="77777777" w:rsidR="00C84220" w:rsidRPr="00860E1C" w:rsidRDefault="00C84220" w:rsidP="00C84220">
      <w:pPr>
        <w:pStyle w:val="Heading5"/>
        <w:numPr>
          <w:ilvl w:val="4"/>
          <w:numId w:val="2"/>
        </w:numPr>
        <w:ind w:left="720"/>
        <w:rPr>
          <w:sz w:val="32"/>
          <w:szCs w:val="32"/>
        </w:rPr>
      </w:pPr>
      <w:proofErr w:type="spellStart"/>
      <w:r w:rsidRPr="00860E1C">
        <w:rPr>
          <w:i w:val="0"/>
          <w:iCs/>
          <w:sz w:val="32"/>
          <w:szCs w:val="32"/>
        </w:rPr>
        <w:t>qqq</w:t>
      </w:r>
      <w:proofErr w:type="spellEnd"/>
    </w:p>
    <w:p w14:paraId="5B580747" w14:textId="77777777" w:rsidR="009A4881" w:rsidRDefault="009A4881" w:rsidP="00CB380B">
      <w:pPr>
        <w:pStyle w:val="Heading1"/>
        <w:numPr>
          <w:ilvl w:val="0"/>
          <w:numId w:val="0"/>
        </w:numPr>
        <w:pBdr>
          <w:bottom w:val="single" w:sz="6" w:space="1" w:color="auto"/>
        </w:pBdr>
        <w:rPr>
          <w:sz w:val="36"/>
          <w:szCs w:val="36"/>
        </w:rPr>
      </w:pPr>
    </w:p>
    <w:p w14:paraId="5EBD526D" w14:textId="77777777" w:rsidR="009A4881" w:rsidRDefault="009A4881" w:rsidP="00C967EB">
      <w:pPr>
        <w:pStyle w:val="Heading1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2565B226" w14:textId="666AA080" w:rsidR="00C967EB" w:rsidRDefault="00C967EB" w:rsidP="00C967EB">
      <w:pPr>
        <w:pStyle w:val="Title"/>
      </w:pPr>
      <w:r>
        <w:t>jPList 6 possible improvements</w:t>
      </w:r>
    </w:p>
    <w:p w14:paraId="30F0EA9F" w14:textId="1FF98CBE" w:rsidR="00C967EB" w:rsidRDefault="00C967EB" w:rsidP="00C967EB">
      <w:pPr>
        <w:pStyle w:val="Heading1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Create a version for node.js – sorting / filter etc. for what??</w:t>
      </w:r>
    </w:p>
    <w:p w14:paraId="7B1900B3" w14:textId="6262B8AC" w:rsidR="009B2BDA" w:rsidRDefault="009B2BDA" w:rsidP="00C967EB">
      <w:pPr>
        <w:pStyle w:val="Heading1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Add eslint </w:t>
      </w:r>
      <w:hyperlink r:id="rId8" w:history="1">
        <w:r w:rsidR="00295514" w:rsidRPr="00B43365">
          <w:rPr>
            <w:rStyle w:val="Hyperlink"/>
            <w:sz w:val="36"/>
            <w:szCs w:val="36"/>
          </w:rPr>
          <w:t>http://krasimirtsonev.com/blog/artic</w:t>
        </w:r>
        <w:r w:rsidR="00295514" w:rsidRPr="00B43365">
          <w:rPr>
            <w:rStyle w:val="Hyperlink"/>
            <w:sz w:val="36"/>
            <w:szCs w:val="36"/>
          </w:rPr>
          <w:lastRenderedPageBreak/>
          <w:t>le/javascript-library-starter-using-webpack-es6</w:t>
        </w:r>
      </w:hyperlink>
    </w:p>
    <w:p w14:paraId="20D76E6E" w14:textId="77777777" w:rsidR="00295514" w:rsidRPr="003B6082" w:rsidRDefault="00295514" w:rsidP="00C967EB">
      <w:pPr>
        <w:pStyle w:val="Heading1"/>
        <w:numPr>
          <w:ilvl w:val="0"/>
          <w:numId w:val="3"/>
        </w:numPr>
        <w:rPr>
          <w:sz w:val="36"/>
          <w:szCs w:val="36"/>
        </w:rPr>
      </w:pPr>
    </w:p>
    <w:p w14:paraId="40288963" w14:textId="77777777" w:rsidR="00C84220" w:rsidRPr="00F530CC" w:rsidRDefault="00C84220" w:rsidP="00C84220">
      <w:pPr>
        <w:pStyle w:val="Heading1"/>
        <w:numPr>
          <w:ilvl w:val="0"/>
          <w:numId w:val="0"/>
        </w:numPr>
      </w:pPr>
    </w:p>
    <w:p w14:paraId="6E2B7FBE" w14:textId="77777777" w:rsidR="00C84220" w:rsidRDefault="00C84220" w:rsidP="00C84220"/>
    <w:p w14:paraId="785D5EE5" w14:textId="77777777" w:rsidR="00CF3CCA" w:rsidRDefault="00CF3CCA" w:rsidP="00CF3CCA">
      <w:pPr>
        <w:pStyle w:val="Heading1"/>
        <w:numPr>
          <w:ilvl w:val="0"/>
          <w:numId w:val="0"/>
        </w:numPr>
        <w:ind w:left="360" w:hanging="360"/>
      </w:pPr>
    </w:p>
    <w:p w14:paraId="45975C21" w14:textId="77777777" w:rsidR="00583262" w:rsidRDefault="00583262" w:rsidP="00CF3CCA">
      <w:pPr>
        <w:pStyle w:val="Heading1"/>
        <w:numPr>
          <w:ilvl w:val="0"/>
          <w:numId w:val="0"/>
        </w:numPr>
        <w:ind w:left="360" w:hanging="360"/>
      </w:pPr>
    </w:p>
    <w:p w14:paraId="5AB62F82" w14:textId="77777777" w:rsidR="00583262" w:rsidRPr="00F530CC" w:rsidRDefault="00583262" w:rsidP="00CF3CCA">
      <w:pPr>
        <w:pStyle w:val="Heading1"/>
        <w:numPr>
          <w:ilvl w:val="0"/>
          <w:numId w:val="0"/>
        </w:numPr>
        <w:ind w:left="360" w:hanging="360"/>
      </w:pPr>
    </w:p>
    <w:p w14:paraId="3EEEEF00" w14:textId="627F1C9D" w:rsidR="00FE1862" w:rsidRPr="00F530CC" w:rsidRDefault="00FE1862" w:rsidP="00C41C67">
      <w:pPr>
        <w:pStyle w:val="Heading1"/>
        <w:numPr>
          <w:ilvl w:val="0"/>
          <w:numId w:val="0"/>
        </w:numPr>
        <w:ind w:left="360" w:hanging="360"/>
      </w:pPr>
    </w:p>
    <w:p w14:paraId="3190350F" w14:textId="08505FDA" w:rsidR="001F74BC" w:rsidRDefault="001F74BC"/>
    <w:sectPr w:rsidR="001F74BC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F20BB" w14:textId="77777777" w:rsidR="00D82995" w:rsidRDefault="00D82995">
      <w:pPr>
        <w:spacing w:after="0" w:line="240" w:lineRule="auto"/>
      </w:pPr>
      <w:r>
        <w:separator/>
      </w:r>
    </w:p>
    <w:p w14:paraId="24A76866" w14:textId="77777777" w:rsidR="00D82995" w:rsidRDefault="00D82995"/>
  </w:endnote>
  <w:endnote w:type="continuationSeparator" w:id="0">
    <w:p w14:paraId="1395FF73" w14:textId="77777777" w:rsidR="00D82995" w:rsidRDefault="00D82995">
      <w:pPr>
        <w:spacing w:after="0" w:line="240" w:lineRule="auto"/>
      </w:pPr>
      <w:r>
        <w:continuationSeparator/>
      </w:r>
    </w:p>
    <w:p w14:paraId="7C75AB33" w14:textId="77777777" w:rsidR="00D82995" w:rsidRDefault="00D829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BAB3C" w14:textId="77777777" w:rsidR="001F74BC" w:rsidRDefault="0099518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07063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D8356" w14:textId="77777777" w:rsidR="00D82995" w:rsidRDefault="00D82995">
      <w:pPr>
        <w:spacing w:after="0" w:line="240" w:lineRule="auto"/>
      </w:pPr>
      <w:r>
        <w:separator/>
      </w:r>
    </w:p>
    <w:p w14:paraId="121460AC" w14:textId="77777777" w:rsidR="00D82995" w:rsidRDefault="00D82995"/>
  </w:footnote>
  <w:footnote w:type="continuationSeparator" w:id="0">
    <w:p w14:paraId="0CBE8FFF" w14:textId="77777777" w:rsidR="00D82995" w:rsidRDefault="00D82995">
      <w:pPr>
        <w:spacing w:after="0" w:line="240" w:lineRule="auto"/>
      </w:pPr>
      <w:r>
        <w:continuationSeparator/>
      </w:r>
    </w:p>
    <w:p w14:paraId="05A6EA14" w14:textId="77777777" w:rsidR="00D82995" w:rsidRDefault="00D8299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B3BBA"/>
    <w:multiLevelType w:val="hybridMultilevel"/>
    <w:tmpl w:val="337C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B5"/>
    <w:rsid w:val="0000320E"/>
    <w:rsid w:val="00005466"/>
    <w:rsid w:val="0005282E"/>
    <w:rsid w:val="000C36D5"/>
    <w:rsid w:val="000C7A0F"/>
    <w:rsid w:val="00141401"/>
    <w:rsid w:val="00170911"/>
    <w:rsid w:val="001F0F7F"/>
    <w:rsid w:val="001F74BC"/>
    <w:rsid w:val="00202FE5"/>
    <w:rsid w:val="002179C1"/>
    <w:rsid w:val="0022653E"/>
    <w:rsid w:val="00295514"/>
    <w:rsid w:val="002C2A63"/>
    <w:rsid w:val="002E149A"/>
    <w:rsid w:val="002F189A"/>
    <w:rsid w:val="003357B4"/>
    <w:rsid w:val="0036607C"/>
    <w:rsid w:val="003715FB"/>
    <w:rsid w:val="003B6082"/>
    <w:rsid w:val="004B64C8"/>
    <w:rsid w:val="004B6714"/>
    <w:rsid w:val="004C6FC9"/>
    <w:rsid w:val="00507063"/>
    <w:rsid w:val="00512B7A"/>
    <w:rsid w:val="005407A7"/>
    <w:rsid w:val="005631E8"/>
    <w:rsid w:val="005805AC"/>
    <w:rsid w:val="00583262"/>
    <w:rsid w:val="005834BB"/>
    <w:rsid w:val="00603289"/>
    <w:rsid w:val="006423DA"/>
    <w:rsid w:val="00645C5A"/>
    <w:rsid w:val="006703F2"/>
    <w:rsid w:val="006A031A"/>
    <w:rsid w:val="006D29B5"/>
    <w:rsid w:val="0071027D"/>
    <w:rsid w:val="00752646"/>
    <w:rsid w:val="007837DE"/>
    <w:rsid w:val="007874EC"/>
    <w:rsid w:val="007D47FB"/>
    <w:rsid w:val="00860E1C"/>
    <w:rsid w:val="008D08A3"/>
    <w:rsid w:val="009100BF"/>
    <w:rsid w:val="0096700E"/>
    <w:rsid w:val="00995184"/>
    <w:rsid w:val="009A4881"/>
    <w:rsid w:val="009B2BDA"/>
    <w:rsid w:val="009D266A"/>
    <w:rsid w:val="00A1276A"/>
    <w:rsid w:val="00A261BE"/>
    <w:rsid w:val="00A5619D"/>
    <w:rsid w:val="00AA20E5"/>
    <w:rsid w:val="00AB770A"/>
    <w:rsid w:val="00AC23D3"/>
    <w:rsid w:val="00AE3942"/>
    <w:rsid w:val="00B4545D"/>
    <w:rsid w:val="00B80EAB"/>
    <w:rsid w:val="00B91F04"/>
    <w:rsid w:val="00BB4099"/>
    <w:rsid w:val="00C41C67"/>
    <w:rsid w:val="00C84220"/>
    <w:rsid w:val="00C967EB"/>
    <w:rsid w:val="00CA2F0E"/>
    <w:rsid w:val="00CB380B"/>
    <w:rsid w:val="00CD42DD"/>
    <w:rsid w:val="00CF3CCA"/>
    <w:rsid w:val="00D13AEB"/>
    <w:rsid w:val="00D32E45"/>
    <w:rsid w:val="00D55BA2"/>
    <w:rsid w:val="00D82995"/>
    <w:rsid w:val="00D93296"/>
    <w:rsid w:val="00D960B0"/>
    <w:rsid w:val="00DB005D"/>
    <w:rsid w:val="00DD49FA"/>
    <w:rsid w:val="00DE48DA"/>
    <w:rsid w:val="00E4173A"/>
    <w:rsid w:val="00E51305"/>
    <w:rsid w:val="00EF363E"/>
    <w:rsid w:val="00EF75B5"/>
    <w:rsid w:val="00F530CC"/>
    <w:rsid w:val="00F548FF"/>
    <w:rsid w:val="00F87895"/>
    <w:rsid w:val="00FE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9B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ind w:left="3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ind w:left="180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95514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krasimirtsonev.com/blog/article/javascript-library-starter-using-webpack-es6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D72851-6629-D146-A1AB-4E7680EE9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43</TotalTime>
  <Pages>6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Zusin</dc:creator>
  <cp:keywords/>
  <dc:description/>
  <cp:lastModifiedBy>Miriam Zusin</cp:lastModifiedBy>
  <cp:revision>77</cp:revision>
  <dcterms:created xsi:type="dcterms:W3CDTF">2018-02-17T14:19:00Z</dcterms:created>
  <dcterms:modified xsi:type="dcterms:W3CDTF">2018-02-28T08:07:00Z</dcterms:modified>
</cp:coreProperties>
</file>